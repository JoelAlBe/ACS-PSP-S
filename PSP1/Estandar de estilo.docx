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4AB" w:rsidRPr="00FA24AB" w:rsidRDefault="00FA24AB" w:rsidP="00FA24A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 wp14:anchorId="6379B1BA" wp14:editId="136030E8">
            <wp:extent cx="1352550" cy="876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4AB">
        <w:rPr>
          <w:rFonts w:ascii="Arial" w:eastAsia="Times New Roman" w:hAnsi="Arial" w:cs="Arial"/>
          <w:color w:val="000000"/>
          <w:lang w:eastAsia="es-MX"/>
        </w:rPr>
        <w:t xml:space="preserve">                                                                    </w:t>
      </w:r>
      <w:r w:rsidRPr="00FA24A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 wp14:anchorId="4EA41C37" wp14:editId="41287FF6">
            <wp:extent cx="1628775" cy="876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FA24AB" w:rsidRPr="00FA24AB" w:rsidRDefault="00FA24AB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MX"/>
        </w:rPr>
        <w:t>UNIVERSIDAD AUTÓNOMA DE LA CIUDAD DE MÉXICO</w:t>
      </w:r>
    </w:p>
    <w:p w:rsidR="00FA24AB" w:rsidRPr="00FA24AB" w:rsidRDefault="00FA24AB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MX"/>
        </w:rPr>
        <w:t>PLANTEL SAN LORENZO TEZONCO</w:t>
      </w:r>
    </w:p>
    <w:p w:rsid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FA24AB" w:rsidRDefault="005245AA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  <w:t>Aseguramiento y calidad del software</w:t>
      </w:r>
      <w:r w:rsidR="004A358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  <w:t>.</w:t>
      </w:r>
    </w:p>
    <w:p w:rsidR="00FA24AB" w:rsidRPr="00FA24AB" w:rsidRDefault="005245AA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PSP 0 Estándar de estilo.</w:t>
      </w:r>
      <w:r w:rsidR="00FA24AB" w:rsidRPr="00FA24A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:rsidR="00FA24AB" w:rsidRP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Default="00FA24AB" w:rsidP="00FA24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</w:pPr>
    </w:p>
    <w:p w:rsidR="004A3585" w:rsidRDefault="004A3585" w:rsidP="00FA24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</w:pPr>
    </w:p>
    <w:p w:rsidR="004A3585" w:rsidRDefault="004A3585" w:rsidP="00FA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FA24AB" w:rsidRDefault="00FA24AB" w:rsidP="00FA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FA24AB" w:rsidRDefault="005245AA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  <w:t>Alumno</w:t>
      </w:r>
    </w:p>
    <w:p w:rsidR="00FA24AB" w:rsidRPr="00FA24AB" w:rsidRDefault="00FA24AB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16-003-1049</w:t>
      </w:r>
      <w:r w:rsidRPr="00FA24A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Alba Berger Brandon Joel</w:t>
      </w:r>
    </w:p>
    <w:p w:rsidR="00FA24AB" w:rsidRDefault="00FA24AB" w:rsidP="00FA24AB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A3585" w:rsidRDefault="004A3585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A3585" w:rsidRPr="00FA24AB" w:rsidRDefault="004A3585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FA24AB" w:rsidRDefault="00FA24AB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  <w:t>Semestre</w:t>
      </w:r>
    </w:p>
    <w:p w:rsidR="00FA24AB" w:rsidRPr="00FA24AB" w:rsidRDefault="004A3585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2022</w:t>
      </w:r>
      <w:r w:rsidR="00FA24AB" w:rsidRPr="00FA24A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-I</w:t>
      </w:r>
      <w:r w:rsidR="005245A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</w:t>
      </w:r>
    </w:p>
    <w:p w:rsidR="004A3585" w:rsidRDefault="004A3585" w:rsidP="004A35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4A3585" w:rsidRDefault="00FA24AB" w:rsidP="004A35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FA24A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FA24AB" w:rsidRDefault="00FA24AB" w:rsidP="00FA24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A3585" w:rsidRDefault="005245AA" w:rsidP="0046685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SEPTIEMBRE</w:t>
      </w:r>
      <w:r w:rsidR="004A358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2022</w:t>
      </w:r>
    </w:p>
    <w:p w:rsidR="005245AA" w:rsidRDefault="00676DD2" w:rsidP="00676DD2">
      <w:pPr>
        <w:pStyle w:val="Ttulo1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lastRenderedPageBreak/>
        <w:t>Estándares de estilos implementados en el proyecto.</w:t>
      </w:r>
    </w:p>
    <w:p w:rsidR="00676DD2" w:rsidRDefault="00676DD2" w:rsidP="00676DD2">
      <w:pPr>
        <w:rPr>
          <w:lang w:eastAsia="es-MX"/>
        </w:rPr>
      </w:pPr>
    </w:p>
    <w:p w:rsidR="00676DD2" w:rsidRDefault="00676DD2" w:rsidP="00676DD2">
      <w:pPr>
        <w:rPr>
          <w:lang w:eastAsia="es-MX"/>
        </w:rPr>
      </w:pPr>
      <w:r>
        <w:rPr>
          <w:lang w:eastAsia="es-MX"/>
        </w:rPr>
        <w:t>Uno de los estándares de estilo que use fue el comentar la cabecera de cada clase con lo que es el nombre de la clase, la versión y el copyright junto a dónde va el autor del proyecto.</w:t>
      </w:r>
    </w:p>
    <w:p w:rsidR="00676DD2" w:rsidRDefault="00676DD2" w:rsidP="00676DD2">
      <w:pPr>
        <w:rPr>
          <w:lang w:eastAsia="es-MX"/>
        </w:rPr>
      </w:pPr>
      <w:r>
        <w:rPr>
          <w:lang w:eastAsia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86.25pt">
            <v:imagedata r:id="rId7" o:title="Captura de pantalla (140)"/>
          </v:shape>
        </w:pict>
      </w:r>
    </w:p>
    <w:p w:rsidR="00676DD2" w:rsidRDefault="00676DD2" w:rsidP="00676DD2">
      <w:pPr>
        <w:rPr>
          <w:lang w:eastAsia="es-MX"/>
        </w:rPr>
      </w:pPr>
      <w:r>
        <w:rPr>
          <w:lang w:eastAsia="es-MX"/>
        </w:rPr>
        <w:pict>
          <v:shape id="_x0000_i1026" type="#_x0000_t75" style="width:246pt;height:82.5pt">
            <v:imagedata r:id="rId8" o:title="Captura de pantalla (141)"/>
          </v:shape>
        </w:pict>
      </w:r>
    </w:p>
    <w:p w:rsidR="00676DD2" w:rsidRDefault="0030729F" w:rsidP="00676DD2">
      <w:pPr>
        <w:rPr>
          <w:lang w:eastAsia="es-MX"/>
        </w:rPr>
      </w:pPr>
      <w:r>
        <w:rPr>
          <w:lang w:eastAsia="es-MX"/>
        </w:rPr>
        <w:t>Otro de los estándares de estilo que aplique en las clases fue el romper las líneas en donde no cabía la información que implemente en algunos métodos u objetos.</w:t>
      </w:r>
    </w:p>
    <w:p w:rsidR="0030729F" w:rsidRDefault="0030729F" w:rsidP="00676DD2">
      <w:pPr>
        <w:rPr>
          <w:lang w:eastAsia="es-MX"/>
        </w:rPr>
      </w:pPr>
      <w:r>
        <w:rPr>
          <w:lang w:eastAsia="es-MX"/>
        </w:rPr>
        <w:pict>
          <v:shape id="_x0000_i1027" type="#_x0000_t75" style="width:468pt;height:48pt">
            <v:imagedata r:id="rId9" o:title="Captura de pantalla (142)"/>
          </v:shape>
        </w:pict>
      </w:r>
    </w:p>
    <w:p w:rsidR="0030729F" w:rsidRDefault="00E350D3" w:rsidP="00676DD2">
      <w:pPr>
        <w:rPr>
          <w:lang w:eastAsia="es-MX"/>
        </w:rPr>
      </w:pPr>
      <w:r>
        <w:rPr>
          <w:lang w:eastAsia="es-MX"/>
        </w:rPr>
        <w:pict>
          <v:shape id="_x0000_i1028" type="#_x0000_t75" style="width:467.25pt;height:63.75pt">
            <v:imagedata r:id="rId10" o:title="Captura de pantalla (143)"/>
          </v:shape>
        </w:pict>
      </w:r>
    </w:p>
    <w:p w:rsidR="00E350D3" w:rsidRDefault="00E350D3" w:rsidP="00676DD2">
      <w:pPr>
        <w:rPr>
          <w:lang w:eastAsia="es-MX"/>
        </w:rPr>
      </w:pPr>
    </w:p>
    <w:p w:rsidR="00E350D3" w:rsidRDefault="00E350D3" w:rsidP="00676DD2">
      <w:pPr>
        <w:rPr>
          <w:lang w:eastAsia="es-MX"/>
        </w:rPr>
      </w:pPr>
    </w:p>
    <w:p w:rsidR="00E350D3" w:rsidRDefault="00E350D3" w:rsidP="00676DD2">
      <w:pPr>
        <w:rPr>
          <w:lang w:eastAsia="es-MX"/>
        </w:rPr>
      </w:pPr>
    </w:p>
    <w:p w:rsidR="00E350D3" w:rsidRDefault="00E350D3" w:rsidP="00676DD2">
      <w:pPr>
        <w:rPr>
          <w:lang w:eastAsia="es-MX"/>
        </w:rPr>
      </w:pPr>
    </w:p>
    <w:p w:rsidR="00E350D3" w:rsidRDefault="00E350D3" w:rsidP="00676DD2">
      <w:pPr>
        <w:rPr>
          <w:lang w:eastAsia="es-MX"/>
        </w:rPr>
      </w:pPr>
    </w:p>
    <w:p w:rsidR="00E350D3" w:rsidRDefault="00E350D3" w:rsidP="00676DD2">
      <w:pPr>
        <w:rPr>
          <w:lang w:eastAsia="es-MX"/>
        </w:rPr>
      </w:pPr>
    </w:p>
    <w:p w:rsidR="00E350D3" w:rsidRDefault="00E350D3" w:rsidP="00676DD2">
      <w:pPr>
        <w:rPr>
          <w:lang w:eastAsia="es-MX"/>
        </w:rPr>
      </w:pPr>
    </w:p>
    <w:p w:rsidR="00E350D3" w:rsidRDefault="00E350D3" w:rsidP="00676DD2">
      <w:pPr>
        <w:rPr>
          <w:lang w:eastAsia="es-MX"/>
        </w:rPr>
      </w:pPr>
    </w:p>
    <w:p w:rsidR="00E350D3" w:rsidRDefault="00E350D3" w:rsidP="00676DD2">
      <w:pPr>
        <w:rPr>
          <w:lang w:eastAsia="es-MX"/>
        </w:rPr>
      </w:pPr>
    </w:p>
    <w:p w:rsidR="0030729F" w:rsidRDefault="0030729F" w:rsidP="00676DD2">
      <w:pPr>
        <w:rPr>
          <w:lang w:eastAsia="es-MX"/>
        </w:rPr>
      </w:pPr>
      <w:r>
        <w:rPr>
          <w:lang w:eastAsia="es-MX"/>
        </w:rPr>
        <w:lastRenderedPageBreak/>
        <w:t xml:space="preserve">Espacios en blanco </w:t>
      </w:r>
      <w:r w:rsidR="00E350D3">
        <w:rPr>
          <w:lang w:eastAsia="es-MX"/>
        </w:rPr>
        <w:t>también</w:t>
      </w:r>
      <w:r>
        <w:rPr>
          <w:lang w:eastAsia="es-MX"/>
        </w:rPr>
        <w:t xml:space="preserve"> lo use mucho en este proyecto, aquí algunos de los ejemplos…</w:t>
      </w:r>
    </w:p>
    <w:p w:rsidR="00E350D3" w:rsidRDefault="00E350D3" w:rsidP="00676DD2">
      <w:pPr>
        <w:rPr>
          <w:lang w:eastAsia="es-MX"/>
        </w:rPr>
      </w:pPr>
      <w:r>
        <w:rPr>
          <w:lang w:eastAsia="es-MX"/>
        </w:rPr>
        <w:pict>
          <v:shape id="_x0000_i1029" type="#_x0000_t75" style="width:386.25pt;height:199.5pt">
            <v:imagedata r:id="rId11" o:title="Captura de pantalla (144)"/>
          </v:shape>
        </w:pict>
      </w:r>
    </w:p>
    <w:p w:rsidR="00E350D3" w:rsidRDefault="00E350D3" w:rsidP="00E350D3">
      <w:pPr>
        <w:tabs>
          <w:tab w:val="left" w:pos="3780"/>
        </w:tabs>
        <w:rPr>
          <w:lang w:eastAsia="es-MX"/>
        </w:rPr>
      </w:pPr>
      <w:r>
        <w:rPr>
          <w:lang w:eastAsia="es-MX"/>
        </w:rPr>
        <w:t>Otro Ejemplo:</w:t>
      </w:r>
    </w:p>
    <w:p w:rsidR="00E350D3" w:rsidRDefault="00E350D3" w:rsidP="00E350D3">
      <w:pPr>
        <w:tabs>
          <w:tab w:val="left" w:pos="3780"/>
        </w:tabs>
        <w:rPr>
          <w:lang w:eastAsia="es-MX"/>
        </w:rPr>
      </w:pPr>
      <w:r>
        <w:rPr>
          <w:lang w:eastAsia="es-MX"/>
        </w:rPr>
        <w:pict>
          <v:shape id="_x0000_i1030" type="#_x0000_t75" style="width:67.5pt;height:25.5pt">
            <v:imagedata r:id="rId12" o:title="Captura de pantalla (145)"/>
          </v:shape>
        </w:pict>
      </w:r>
    </w:p>
    <w:p w:rsidR="00E350D3" w:rsidRDefault="00E350D3" w:rsidP="00E350D3">
      <w:pPr>
        <w:tabs>
          <w:tab w:val="left" w:pos="3780"/>
        </w:tabs>
        <w:rPr>
          <w:lang w:eastAsia="es-MX"/>
        </w:rPr>
      </w:pPr>
      <w:r>
        <w:rPr>
          <w:lang w:eastAsia="es-MX"/>
        </w:rPr>
        <w:t>Y otro más.</w:t>
      </w:r>
    </w:p>
    <w:p w:rsidR="00E350D3" w:rsidRPr="00E350D3" w:rsidRDefault="00CF7751" w:rsidP="00E350D3">
      <w:pPr>
        <w:tabs>
          <w:tab w:val="left" w:pos="3780"/>
        </w:tabs>
        <w:rPr>
          <w:lang w:eastAsia="es-MX"/>
        </w:rPr>
      </w:pPr>
      <w:bookmarkStart w:id="0" w:name="_GoBack"/>
      <w:bookmarkEnd w:id="0"/>
      <w:r>
        <w:rPr>
          <w:lang w:eastAsia="es-MX"/>
        </w:rPr>
        <w:pict>
          <v:shape id="_x0000_i1031" type="#_x0000_t75" style="width:468pt;height:179.25pt">
            <v:imagedata r:id="rId13" o:title="Captura de pantalla (146)"/>
          </v:shape>
        </w:pict>
      </w:r>
      <w:r w:rsidR="00E350D3">
        <w:rPr>
          <w:lang w:eastAsia="es-MX"/>
        </w:rPr>
        <w:tab/>
      </w:r>
    </w:p>
    <w:sectPr w:rsidR="00E350D3" w:rsidRPr="00E350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6344C"/>
    <w:multiLevelType w:val="multilevel"/>
    <w:tmpl w:val="03A4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5AA"/>
    <w:rsid w:val="0030729F"/>
    <w:rsid w:val="00466856"/>
    <w:rsid w:val="004A3585"/>
    <w:rsid w:val="005245AA"/>
    <w:rsid w:val="00676DD2"/>
    <w:rsid w:val="00A26B61"/>
    <w:rsid w:val="00CF7751"/>
    <w:rsid w:val="00E350D3"/>
    <w:rsid w:val="00FA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F802"/>
  <w15:chartTrackingRefBased/>
  <w15:docId w15:val="{12427DEB-0EEF-4841-B5AF-3969FACC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3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FA24AB"/>
  </w:style>
  <w:style w:type="character" w:styleId="Hipervnculo">
    <w:name w:val="Hyperlink"/>
    <w:basedOn w:val="Fuentedeprrafopredeter"/>
    <w:uiPriority w:val="99"/>
    <w:semiHidden/>
    <w:unhideWhenUsed/>
    <w:rsid w:val="00FA24A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A3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-\Documents\Plantillas%20personalizadas%20de%20Office\UNIVERSIDAD%20AUT&#211;NOMA%20DE%20LA%20CIUDAD%20DE%20M&#201;XIC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UNIVERSIDAD AUTÓNOMA DE LA CIUDAD DE MÉXICO</Template>
  <TotalTime>34</TotalTime>
  <Pages>3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AB</dc:creator>
  <cp:keywords/>
  <dc:description/>
  <cp:lastModifiedBy>Cuenta Microsoft</cp:lastModifiedBy>
  <cp:revision>5</cp:revision>
  <dcterms:created xsi:type="dcterms:W3CDTF">2022-09-10T19:45:00Z</dcterms:created>
  <dcterms:modified xsi:type="dcterms:W3CDTF">2022-09-10T23:38:00Z</dcterms:modified>
</cp:coreProperties>
</file>