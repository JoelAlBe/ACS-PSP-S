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4AB" w:rsidRPr="00FA24AB" w:rsidRDefault="00FA24AB" w:rsidP="00FA24A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4A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MX"/>
        </w:rPr>
        <w:drawing>
          <wp:inline distT="0" distB="0" distL="0" distR="0" wp14:anchorId="6379B1BA" wp14:editId="136030E8">
            <wp:extent cx="1352550" cy="876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4AB">
        <w:rPr>
          <w:rFonts w:ascii="Arial" w:eastAsia="Times New Roman" w:hAnsi="Arial" w:cs="Arial"/>
          <w:color w:val="000000"/>
          <w:lang w:eastAsia="es-MX"/>
        </w:rPr>
        <w:t xml:space="preserve">                                                                    </w:t>
      </w:r>
      <w:r w:rsidRPr="00FA24A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MX"/>
        </w:rPr>
        <w:drawing>
          <wp:inline distT="0" distB="0" distL="0" distR="0" wp14:anchorId="4EA41C37" wp14:editId="41287FF6">
            <wp:extent cx="1628775" cy="876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4AB" w:rsidRDefault="00FA24AB" w:rsidP="00FA2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A24AB" w:rsidRDefault="00FA24AB" w:rsidP="00FA2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A24AB" w:rsidRPr="00FA24AB" w:rsidRDefault="00FA24AB" w:rsidP="00FA2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4A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FA24AB" w:rsidRPr="00FA24AB" w:rsidRDefault="00FA24AB" w:rsidP="00FA2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4AB">
        <w:rPr>
          <w:rFonts w:ascii="Arial" w:eastAsia="Times New Roman" w:hAnsi="Arial" w:cs="Arial"/>
          <w:b/>
          <w:bCs/>
          <w:color w:val="000000"/>
          <w:sz w:val="34"/>
          <w:szCs w:val="34"/>
          <w:lang w:eastAsia="es-MX"/>
        </w:rPr>
        <w:t>UNIVERSIDAD AUTÓNOMA DE LA CIUDAD DE MÉXICO</w:t>
      </w:r>
    </w:p>
    <w:p w:rsidR="00FA24AB" w:rsidRPr="00FA24AB" w:rsidRDefault="00FA24AB" w:rsidP="00FA2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4AB">
        <w:rPr>
          <w:rFonts w:ascii="Arial" w:eastAsia="Times New Roman" w:hAnsi="Arial" w:cs="Arial"/>
          <w:b/>
          <w:bCs/>
          <w:color w:val="000000"/>
          <w:sz w:val="34"/>
          <w:szCs w:val="34"/>
          <w:lang w:eastAsia="es-MX"/>
        </w:rPr>
        <w:t>PLANTEL SAN LORENZO TEZONCO</w:t>
      </w:r>
    </w:p>
    <w:p w:rsidR="00FA24AB" w:rsidRDefault="00FA24AB" w:rsidP="00FA2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4A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FA24AB" w:rsidRDefault="00FA24AB" w:rsidP="00FA2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A24AB" w:rsidRPr="00FA24AB" w:rsidRDefault="00FA24AB" w:rsidP="00FA2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A24AB" w:rsidRPr="00FA24AB" w:rsidRDefault="001F5100" w:rsidP="00FA2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es-MX"/>
        </w:rPr>
        <w:t>Aseguramiento y calidad del software</w:t>
      </w:r>
      <w:r w:rsidR="004A3585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MX"/>
        </w:rPr>
        <w:t>.</w:t>
      </w:r>
    </w:p>
    <w:p w:rsidR="00FA24AB" w:rsidRPr="00FA24AB" w:rsidRDefault="001F5100" w:rsidP="00FA2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Readme</w:t>
      </w:r>
      <w:r w:rsidR="00FA24AB" w:rsidRPr="00FA24A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</w:p>
    <w:p w:rsidR="00FA24AB" w:rsidRPr="00FA24AB" w:rsidRDefault="00FA24AB" w:rsidP="00FA2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A24AB" w:rsidRDefault="00FA24AB" w:rsidP="00FA24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es-MX"/>
        </w:rPr>
      </w:pPr>
    </w:p>
    <w:p w:rsidR="004A3585" w:rsidRDefault="004A3585" w:rsidP="00FA24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es-MX"/>
        </w:rPr>
      </w:pPr>
    </w:p>
    <w:p w:rsidR="004A3585" w:rsidRDefault="004A3585" w:rsidP="00FA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A24AB" w:rsidRPr="00FA24AB" w:rsidRDefault="00FA24AB" w:rsidP="00FA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A24AB" w:rsidRPr="00FA24AB" w:rsidRDefault="001F5100" w:rsidP="00FA2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es-MX"/>
        </w:rPr>
        <w:t>Alumno</w:t>
      </w:r>
    </w:p>
    <w:p w:rsidR="00FA24AB" w:rsidRPr="00FA24AB" w:rsidRDefault="00FA24AB" w:rsidP="00FA2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4A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16-003-1049</w:t>
      </w:r>
      <w:r w:rsidRPr="00FA24A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>Alba Berger Brandon Joel</w:t>
      </w:r>
    </w:p>
    <w:p w:rsidR="00FA24AB" w:rsidRDefault="00FA24AB" w:rsidP="00FA24AB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4A3585" w:rsidRDefault="004A3585" w:rsidP="00FA2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4A3585" w:rsidRPr="00FA24AB" w:rsidRDefault="004A3585" w:rsidP="00FA2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A24AB" w:rsidRPr="00FA24AB" w:rsidRDefault="00FA24AB" w:rsidP="00FA2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4AB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MX"/>
        </w:rPr>
        <w:t>Semestre</w:t>
      </w:r>
    </w:p>
    <w:p w:rsidR="00FA24AB" w:rsidRPr="00FA24AB" w:rsidRDefault="004A3585" w:rsidP="00FA2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2022</w:t>
      </w:r>
      <w:r w:rsidR="00FA24AB" w:rsidRPr="00FA24A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-I</w:t>
      </w:r>
      <w:r w:rsidR="001F510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</w:t>
      </w:r>
    </w:p>
    <w:p w:rsidR="004A3585" w:rsidRDefault="004A3585" w:rsidP="004A35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A24AB" w:rsidRPr="004A3585" w:rsidRDefault="00FA24AB" w:rsidP="004A35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4A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FA24A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FA24AB" w:rsidRDefault="00FA24AB" w:rsidP="00FA24A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4A3585" w:rsidRDefault="001F5100" w:rsidP="0046685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SEPTIEMBRE</w:t>
      </w:r>
      <w:r w:rsidR="004A358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2022</w:t>
      </w:r>
    </w:p>
    <w:p w:rsidR="001F5100" w:rsidRDefault="004F2518" w:rsidP="004F2518">
      <w:pPr>
        <w:pStyle w:val="Ttulo1"/>
        <w:rPr>
          <w:rFonts w:eastAsia="Times New Roman"/>
          <w:lang w:eastAsia="es-MX"/>
        </w:rPr>
      </w:pPr>
      <w:r>
        <w:rPr>
          <w:rFonts w:eastAsia="Times New Roman"/>
          <w:lang w:eastAsia="es-MX"/>
        </w:rPr>
        <w:lastRenderedPageBreak/>
        <w:t>Archivo readme</w:t>
      </w:r>
    </w:p>
    <w:p w:rsidR="004F2518" w:rsidRDefault="004F2518" w:rsidP="004F2518">
      <w:pPr>
        <w:rPr>
          <w:lang w:eastAsia="es-MX"/>
        </w:rPr>
      </w:pPr>
    </w:p>
    <w:p w:rsidR="004F2518" w:rsidRDefault="004F2518" w:rsidP="004F2518">
      <w:pPr>
        <w:rPr>
          <w:lang w:eastAsia="es-MX"/>
        </w:rPr>
      </w:pPr>
      <w:r w:rsidRPr="00BE2E1F">
        <w:rPr>
          <w:shd w:val="clear" w:color="auto" w:fill="8EAADB" w:themeFill="accent1" w:themeFillTint="99"/>
          <w:lang w:eastAsia="es-MX"/>
        </w:rPr>
        <w:t>Nombre del equipo:</w:t>
      </w:r>
      <w:r>
        <w:rPr>
          <w:lang w:eastAsia="es-MX"/>
        </w:rPr>
        <w:t xml:space="preserve"> JALEK .W</w:t>
      </w:r>
    </w:p>
    <w:p w:rsidR="004F2518" w:rsidRDefault="004F2518" w:rsidP="004F2518">
      <w:pPr>
        <w:rPr>
          <w:lang w:eastAsia="es-MX"/>
        </w:rPr>
      </w:pPr>
      <w:r w:rsidRPr="00BE2E1F">
        <w:rPr>
          <w:shd w:val="clear" w:color="auto" w:fill="8EAADB" w:themeFill="accent1" w:themeFillTint="99"/>
          <w:lang w:eastAsia="es-MX"/>
        </w:rPr>
        <w:t>Nombre del programador:</w:t>
      </w:r>
      <w:r>
        <w:rPr>
          <w:lang w:eastAsia="es-MX"/>
        </w:rPr>
        <w:t xml:space="preserve"> Brandon Joel Alba Berger.</w:t>
      </w:r>
    </w:p>
    <w:p w:rsidR="004F2518" w:rsidRDefault="004F2518" w:rsidP="004F2518">
      <w:pPr>
        <w:rPr>
          <w:lang w:eastAsia="es-MX"/>
        </w:rPr>
      </w:pPr>
      <w:r w:rsidRPr="00BE2E1F">
        <w:rPr>
          <w:shd w:val="clear" w:color="auto" w:fill="8EAADB" w:themeFill="accent1" w:themeFillTint="99"/>
          <w:lang w:eastAsia="es-MX"/>
        </w:rPr>
        <w:t>Matricula:</w:t>
      </w:r>
      <w:r>
        <w:rPr>
          <w:lang w:eastAsia="es-MX"/>
        </w:rPr>
        <w:t xml:space="preserve"> 16-003-1049.</w:t>
      </w:r>
    </w:p>
    <w:p w:rsidR="004F2518" w:rsidRDefault="004F2518" w:rsidP="004F2518">
      <w:pPr>
        <w:rPr>
          <w:lang w:eastAsia="es-MX"/>
        </w:rPr>
      </w:pPr>
      <w:r w:rsidRPr="00BE2E1F">
        <w:rPr>
          <w:shd w:val="clear" w:color="auto" w:fill="8EAADB" w:themeFill="accent1" w:themeFillTint="99"/>
          <w:lang w:eastAsia="es-MX"/>
        </w:rPr>
        <w:t>Correo electrónico:</w:t>
      </w:r>
      <w:r>
        <w:rPr>
          <w:lang w:eastAsia="es-MX"/>
        </w:rPr>
        <w:t xml:space="preserve"> </w:t>
      </w:r>
      <w:hyperlink r:id="rId7" w:history="1">
        <w:r w:rsidRPr="00BC67DD">
          <w:rPr>
            <w:rStyle w:val="Hipervnculo"/>
            <w:lang w:eastAsia="es-MX"/>
          </w:rPr>
          <w:t>joel.alba@estudiante.uacm.edu.mx</w:t>
        </w:r>
      </w:hyperlink>
    </w:p>
    <w:p w:rsidR="004F2518" w:rsidRPr="004F2518" w:rsidRDefault="004F2518" w:rsidP="004F2518">
      <w:pPr>
        <w:rPr>
          <w:lang w:eastAsia="es-MX"/>
        </w:rPr>
      </w:pPr>
      <w:r w:rsidRPr="00BE2E1F">
        <w:rPr>
          <w:shd w:val="clear" w:color="auto" w:fill="8EAADB" w:themeFill="accent1" w:themeFillTint="99"/>
          <w:lang w:eastAsia="es-MX"/>
        </w:rPr>
        <w:t>Celular:</w:t>
      </w:r>
      <w:r>
        <w:rPr>
          <w:lang w:eastAsia="es-MX"/>
        </w:rPr>
        <w:t xml:space="preserve"> 5526562124.</w:t>
      </w:r>
      <w:bookmarkStart w:id="0" w:name="_GoBack"/>
      <w:bookmarkEnd w:id="0"/>
    </w:p>
    <w:sectPr w:rsidR="004F2518" w:rsidRPr="004F25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E6344C"/>
    <w:multiLevelType w:val="multilevel"/>
    <w:tmpl w:val="03A4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2EE"/>
    <w:rsid w:val="001F5100"/>
    <w:rsid w:val="00466856"/>
    <w:rsid w:val="004A3585"/>
    <w:rsid w:val="004F2518"/>
    <w:rsid w:val="005E22EE"/>
    <w:rsid w:val="00A26B61"/>
    <w:rsid w:val="00BE2E1F"/>
    <w:rsid w:val="00FA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F802"/>
  <w15:chartTrackingRefBased/>
  <w15:docId w15:val="{E0B87953-5C47-46A7-A408-20D6D408A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35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2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FA24AB"/>
  </w:style>
  <w:style w:type="character" w:styleId="Hipervnculo">
    <w:name w:val="Hyperlink"/>
    <w:basedOn w:val="Fuentedeprrafopredeter"/>
    <w:uiPriority w:val="99"/>
    <w:unhideWhenUsed/>
    <w:rsid w:val="00FA24AB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A35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1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el.alba@estudiante.uacm.edu.m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l-\Documents\Plantillas%20personalizadas%20de%20Office\UNIVERSIDAD%20AUT&#211;NOMA%20DE%20LA%20CIUDAD%20DE%20M&#201;XIC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UNIVERSIDAD AUTÓNOMA DE LA CIUDAD DE MÉXICO</Template>
  <TotalTime>26</TotalTime>
  <Pages>2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AB</dc:creator>
  <cp:keywords/>
  <dc:description/>
  <cp:lastModifiedBy>Cuenta Microsoft</cp:lastModifiedBy>
  <cp:revision>3</cp:revision>
  <dcterms:created xsi:type="dcterms:W3CDTF">2022-09-09T18:33:00Z</dcterms:created>
  <dcterms:modified xsi:type="dcterms:W3CDTF">2022-09-09T18:59:00Z</dcterms:modified>
</cp:coreProperties>
</file>