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4AB" w:rsidRPr="00FA24AB" w:rsidRDefault="00FA24AB" w:rsidP="00FA24A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6379B1BA" wp14:editId="136030E8">
            <wp:extent cx="1352550" cy="876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4AB">
        <w:rPr>
          <w:rFonts w:ascii="Arial" w:eastAsia="Times New Roman" w:hAnsi="Arial" w:cs="Arial"/>
          <w:color w:val="000000"/>
          <w:lang w:eastAsia="es-MX"/>
        </w:rPr>
        <w:t xml:space="preserve">                                                                    </w:t>
      </w:r>
      <w:r w:rsidRPr="00FA24AB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MX"/>
        </w:rPr>
        <w:drawing>
          <wp:inline distT="0" distB="0" distL="0" distR="0" wp14:anchorId="4EA41C37" wp14:editId="41287FF6">
            <wp:extent cx="162877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MX"/>
        </w:rPr>
        <w:t>UNIVERSIDAD AUTÓNOMA DE LA CIUDAD DE MÉXICO</w:t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MX"/>
        </w:rPr>
        <w:t>PLANTEL SAN LORENZO TEZONCO</w:t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911114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Hospital privado Aseguramiento y calidad del software</w:t>
      </w:r>
      <w:r w:rsidR="004A3585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.</w:t>
      </w:r>
    </w:p>
    <w:p w:rsidR="00FA24AB" w:rsidRPr="00FA24AB" w:rsidRDefault="00911114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PSP 1</w:t>
      </w:r>
      <w:r w:rsidR="00FA24AB"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:rsidR="00FA24AB" w:rsidRPr="00FA24AB" w:rsidRDefault="00FA24AB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Default="00FA24AB" w:rsidP="00FA24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</w:pPr>
    </w:p>
    <w:p w:rsidR="004A3585" w:rsidRDefault="004A3585" w:rsidP="00FA24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</w:pPr>
    </w:p>
    <w:p w:rsidR="004A3585" w:rsidRDefault="004A3585" w:rsidP="00FA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911114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Alumno</w:t>
      </w: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16-003-1049</w:t>
      </w:r>
      <w:r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  <w:t>Alba Berger Brandon Joel</w:t>
      </w:r>
    </w:p>
    <w:p w:rsidR="00FA24AB" w:rsidRDefault="00FA24AB" w:rsidP="00FA24A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A3585" w:rsidRDefault="004A3585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4A3585" w:rsidRPr="00FA24AB" w:rsidRDefault="004A3585" w:rsidP="00FA2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FA24AB" w:rsidRDefault="00FA24AB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MX"/>
        </w:rPr>
        <w:t>Semestre</w:t>
      </w:r>
    </w:p>
    <w:p w:rsidR="00FA24AB" w:rsidRPr="00FA24AB" w:rsidRDefault="004A3585" w:rsidP="00FA2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2022</w:t>
      </w:r>
      <w:r w:rsidR="00FA24AB" w:rsidRPr="00FA24AB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-I</w:t>
      </w:r>
      <w:r w:rsidR="0091111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</w:t>
      </w:r>
    </w:p>
    <w:p w:rsidR="004A3585" w:rsidRDefault="004A3585" w:rsidP="004A3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A24AB" w:rsidRPr="004A3585" w:rsidRDefault="00FA24AB" w:rsidP="004A35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A24AB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FA24AB" w:rsidRDefault="00FA24AB" w:rsidP="00FA24A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4A3585" w:rsidRDefault="004A3585" w:rsidP="0046685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</w:t>
      </w:r>
      <w:r w:rsidR="00911114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CTUBRE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2022</w:t>
      </w:r>
    </w:p>
    <w:p w:rsidR="00911114" w:rsidRDefault="00911114" w:rsidP="00B655CD">
      <w:pPr>
        <w:pStyle w:val="Ttulo1"/>
        <w:jc w:val="center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lastRenderedPageBreak/>
        <w:t>Pantallas de la funcionalidad planteada</w:t>
      </w:r>
      <w:r w:rsidR="00FC4DC2">
        <w:rPr>
          <w:rFonts w:eastAsia="Times New Roman"/>
          <w:lang w:eastAsia="es-MX"/>
        </w:rPr>
        <w:t>.</w:t>
      </w:r>
    </w:p>
    <w:p w:rsidR="00FC4DC2" w:rsidRPr="00FC4DC2" w:rsidRDefault="00BC6774" w:rsidP="00FC4DC2">
      <w:pPr>
        <w:rPr>
          <w:lang w:eastAsia="es-MX"/>
        </w:rPr>
      </w:pPr>
      <w:bookmarkStart w:id="0" w:name="_GoBack"/>
      <w:bookmarkEnd w:id="0"/>
      <w:r>
        <w:rPr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8in">
            <v:imagedata r:id="rId7" o:title="Captura de pantalla (218)"/>
          </v:shape>
        </w:pict>
      </w:r>
    </w:p>
    <w:sectPr w:rsidR="00FC4DC2" w:rsidRPr="00FC4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6344C"/>
    <w:multiLevelType w:val="multilevel"/>
    <w:tmpl w:val="03A4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14"/>
    <w:rsid w:val="00466856"/>
    <w:rsid w:val="004A3585"/>
    <w:rsid w:val="00911114"/>
    <w:rsid w:val="00A26B61"/>
    <w:rsid w:val="00B655CD"/>
    <w:rsid w:val="00BC6774"/>
    <w:rsid w:val="00FA24AB"/>
    <w:rsid w:val="00F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7E42E-FA00-4EC6-8C34-E2F2EEAC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3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FA24AB"/>
  </w:style>
  <w:style w:type="character" w:styleId="Hipervnculo">
    <w:name w:val="Hyperlink"/>
    <w:basedOn w:val="Fuentedeprrafopredeter"/>
    <w:uiPriority w:val="99"/>
    <w:semiHidden/>
    <w:unhideWhenUsed/>
    <w:rsid w:val="00FA24A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A3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-\Documents\Plantillas%20personalizadas%20de%20Office\UNIVERSIDAD%20AUT&#211;NOMA%20DE%20LA%20CIUDAD%20DE%20M&#201;XI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UNIVERSIDAD AUTÓNOMA DE LA CIUDAD DE MÉXICO</Template>
  <TotalTime>35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</dc:creator>
  <cp:keywords/>
  <dc:description/>
  <cp:lastModifiedBy>Cuenta Microsoft</cp:lastModifiedBy>
  <cp:revision>4</cp:revision>
  <cp:lastPrinted>2022-10-03T03:28:00Z</cp:lastPrinted>
  <dcterms:created xsi:type="dcterms:W3CDTF">2022-10-03T00:09:00Z</dcterms:created>
  <dcterms:modified xsi:type="dcterms:W3CDTF">2022-10-03T03:29:00Z</dcterms:modified>
</cp:coreProperties>
</file>