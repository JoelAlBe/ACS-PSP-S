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AB" w:rsidRPr="00FA24AB" w:rsidRDefault="00FA24AB" w:rsidP="00FA24A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379B1BA" wp14:editId="136030E8">
            <wp:extent cx="135255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4AB">
        <w:rPr>
          <w:rFonts w:ascii="Arial" w:eastAsia="Times New Roman" w:hAnsi="Arial" w:cs="Arial"/>
          <w:color w:val="000000"/>
          <w:lang w:eastAsia="es-MX"/>
        </w:rPr>
        <w:t xml:space="preserve">                                                                    </w:t>
      </w: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4EA41C37" wp14:editId="41287FF6">
            <wp:extent cx="16287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UNIVERSIDAD AUTÓNOMA DE LA CIUDAD DE MÉXICO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PLANTEL SAN LORENZO TEZONCO</w:t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1F5100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Aseguramiento y calidad del software</w:t>
      </w:r>
      <w:r w:rsidR="004A35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.</w:t>
      </w:r>
    </w:p>
    <w:p w:rsidR="00FA24AB" w:rsidRPr="00FA24AB" w:rsidRDefault="001F5100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Readme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1F5100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Alumno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16-003-1049</w:t>
      </w: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Alba Berger Brandon Joel</w:t>
      </w:r>
    </w:p>
    <w:p w:rsidR="00FA24AB" w:rsidRDefault="00FA24AB" w:rsidP="00FA24A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3585" w:rsidRPr="00FA24AB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Semestre</w:t>
      </w:r>
    </w:p>
    <w:p w:rsidR="00FA24AB" w:rsidRPr="00FA24AB" w:rsidRDefault="004A3585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2022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-I</w:t>
      </w:r>
      <w:r w:rsidR="001F510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</w:t>
      </w:r>
    </w:p>
    <w:p w:rsidR="004A3585" w:rsidRDefault="004A3585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4A3585" w:rsidRDefault="00FA24AB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1F5100" w:rsidP="004668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SEPTIEMBRE</w:t>
      </w:r>
      <w:r w:rsidR="004A358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2022</w:t>
      </w:r>
    </w:p>
    <w:p w:rsidR="001F5100" w:rsidRDefault="004F2518" w:rsidP="004F2518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Archivo readme</w:t>
      </w:r>
    </w:p>
    <w:p w:rsidR="004F2518" w:rsidRDefault="004F2518" w:rsidP="004F2518">
      <w:pPr>
        <w:rPr>
          <w:lang w:eastAsia="es-MX"/>
        </w:rPr>
      </w:pP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Nombre del equipo:</w:t>
      </w:r>
      <w:r>
        <w:rPr>
          <w:lang w:eastAsia="es-MX"/>
        </w:rPr>
        <w:t xml:space="preserve"> JALEK .W</w:t>
      </w: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Nombre del programador:</w:t>
      </w:r>
      <w:r>
        <w:rPr>
          <w:lang w:eastAsia="es-MX"/>
        </w:rPr>
        <w:t xml:space="preserve"> Brandon Joel Alba Berger.</w:t>
      </w: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Matricula:</w:t>
      </w:r>
      <w:r>
        <w:rPr>
          <w:lang w:eastAsia="es-MX"/>
        </w:rPr>
        <w:t xml:space="preserve"> 16-003-1049.</w:t>
      </w: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Correo electrónico:</w:t>
      </w:r>
      <w:r>
        <w:rPr>
          <w:lang w:eastAsia="es-MX"/>
        </w:rPr>
        <w:t xml:space="preserve"> </w:t>
      </w:r>
      <w:hyperlink r:id="rId7" w:history="1">
        <w:r w:rsidRPr="00BC67DD">
          <w:rPr>
            <w:rStyle w:val="Hipervnculo"/>
            <w:lang w:eastAsia="es-MX"/>
          </w:rPr>
          <w:t>joel.alba@estudiante.uacm.edu.mx</w:t>
        </w:r>
      </w:hyperlink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Celular:</w:t>
      </w:r>
      <w:r>
        <w:rPr>
          <w:lang w:eastAsia="es-MX"/>
        </w:rPr>
        <w:t xml:space="preserve"> 5526562124.</w:t>
      </w:r>
    </w:p>
    <w:p w:rsidR="00EC11C2" w:rsidRDefault="00EC11C2" w:rsidP="004F2518">
      <w:pPr>
        <w:rPr>
          <w:lang w:eastAsia="es-MX"/>
        </w:rPr>
      </w:pPr>
      <w:r w:rsidRPr="00911A1C">
        <w:rPr>
          <w:shd w:val="clear" w:color="auto" w:fill="8EAADB" w:themeFill="accent1" w:themeFillTint="99"/>
          <w:lang w:eastAsia="es-MX"/>
        </w:rPr>
        <w:t>Enlace para ingresar al github:</w:t>
      </w:r>
      <w:r>
        <w:rPr>
          <w:lang w:eastAsia="es-MX"/>
        </w:rPr>
        <w:t xml:space="preserve"> </w:t>
      </w:r>
      <w:hyperlink r:id="rId8" w:history="1">
        <w:proofErr w:type="spellStart"/>
        <w:r w:rsidR="00701987">
          <w:rPr>
            <w:rStyle w:val="Hipervnculo"/>
          </w:rPr>
          <w:t>JoelAlBe</w:t>
        </w:r>
        <w:proofErr w:type="spellEnd"/>
        <w:r w:rsidR="00701987">
          <w:rPr>
            <w:rStyle w:val="Hipervnculo"/>
          </w:rPr>
          <w:t xml:space="preserve"> (github.com)</w:t>
        </w:r>
      </w:hyperlink>
      <w:bookmarkStart w:id="0" w:name="_GoBack"/>
      <w:bookmarkEnd w:id="0"/>
    </w:p>
    <w:p w:rsidR="00EC11C2" w:rsidRPr="004F2518" w:rsidRDefault="00EC11C2" w:rsidP="004F2518">
      <w:pPr>
        <w:rPr>
          <w:lang w:eastAsia="es-MX"/>
        </w:rPr>
      </w:pPr>
      <w:r w:rsidRPr="00911A1C">
        <w:rPr>
          <w:shd w:val="clear" w:color="auto" w:fill="8EAADB" w:themeFill="accent1" w:themeFillTint="99"/>
          <w:lang w:eastAsia="es-MX"/>
        </w:rPr>
        <w:t>Enlace para ingresar a trello:</w:t>
      </w:r>
      <w:r>
        <w:rPr>
          <w:lang w:eastAsia="es-MX"/>
        </w:rPr>
        <w:t xml:space="preserve"> </w:t>
      </w:r>
      <w:r w:rsidR="00E2547C">
        <w:rPr>
          <w:lang w:eastAsia="es-MX"/>
        </w:rPr>
        <w:t xml:space="preserve"> </w:t>
      </w:r>
      <w:hyperlink r:id="rId9" w:history="1">
        <w:proofErr w:type="spellStart"/>
        <w:r w:rsidR="00911A1C">
          <w:rPr>
            <w:rStyle w:val="Hipervnculo"/>
          </w:rPr>
          <w:t>Gestion</w:t>
        </w:r>
        <w:proofErr w:type="spellEnd"/>
        <w:r w:rsidR="00911A1C">
          <w:rPr>
            <w:rStyle w:val="Hipervnculo"/>
          </w:rPr>
          <w:t xml:space="preserve"> de historiales | Trello</w:t>
        </w:r>
      </w:hyperlink>
    </w:p>
    <w:sectPr w:rsidR="00EC11C2" w:rsidRPr="004F2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6344C"/>
    <w:multiLevelType w:val="multilevel"/>
    <w:tmpl w:val="03A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EE"/>
    <w:rsid w:val="001F5100"/>
    <w:rsid w:val="00466856"/>
    <w:rsid w:val="004A3585"/>
    <w:rsid w:val="004F2518"/>
    <w:rsid w:val="005E22EE"/>
    <w:rsid w:val="00701987"/>
    <w:rsid w:val="00911A1C"/>
    <w:rsid w:val="00A26B61"/>
    <w:rsid w:val="00BE2E1F"/>
    <w:rsid w:val="00E2547C"/>
    <w:rsid w:val="00EC11C2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87953-5C47-46A7-A408-20D6D408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A24AB"/>
  </w:style>
  <w:style w:type="character" w:styleId="Hipervnculo">
    <w:name w:val="Hyperlink"/>
    <w:basedOn w:val="Fuentedeprrafopredeter"/>
    <w:uiPriority w:val="99"/>
    <w:unhideWhenUsed/>
    <w:rsid w:val="00FA24A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Al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l.alba@estudiante.uacm.edu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ZUmDLSfv/gestion-de-historia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-\Documents\Plantillas%20personalizadas%20de%20Office\UNIVERSIDAD%20AUT&#211;NOMA%20DE%20LA%20CIUDAD%20DE%20M&#201;XI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UNIVERSIDAD AUTÓNOMA DE LA CIUDAD DE MÉXICO</Template>
  <TotalTime>262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</dc:creator>
  <cp:keywords/>
  <dc:description/>
  <cp:lastModifiedBy>Cuenta Microsoft</cp:lastModifiedBy>
  <cp:revision>4</cp:revision>
  <dcterms:created xsi:type="dcterms:W3CDTF">2022-09-09T18:33:00Z</dcterms:created>
  <dcterms:modified xsi:type="dcterms:W3CDTF">2022-11-07T04:13:00Z</dcterms:modified>
</cp:coreProperties>
</file>