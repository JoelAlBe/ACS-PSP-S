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4AB" w:rsidRPr="00FA24AB" w:rsidRDefault="00FA24AB" w:rsidP="00FA24A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 wp14:anchorId="6379B1BA" wp14:editId="136030E8">
            <wp:extent cx="1352550" cy="876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4AB">
        <w:rPr>
          <w:rFonts w:ascii="Arial" w:eastAsia="Times New Roman" w:hAnsi="Arial" w:cs="Arial"/>
          <w:color w:val="000000"/>
          <w:lang w:eastAsia="es-MX"/>
        </w:rPr>
        <w:t xml:space="preserve">                                                                    </w:t>
      </w:r>
      <w:r w:rsidRPr="00FA24A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 wp14:anchorId="4EA41C37" wp14:editId="41287FF6">
            <wp:extent cx="1628775" cy="876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FA24AB" w:rsidRPr="00FA24AB" w:rsidRDefault="00FA24AB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MX"/>
        </w:rPr>
        <w:t>UNIVERSIDAD AUTÓNOMA DE LA CIUDAD DE MÉXICO</w:t>
      </w:r>
    </w:p>
    <w:p w:rsidR="00FA24AB" w:rsidRPr="00FA24AB" w:rsidRDefault="00FA24AB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MX"/>
        </w:rPr>
        <w:t>PLANTEL SAN LORENZO TEZONCO</w:t>
      </w:r>
    </w:p>
    <w:p w:rsid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EC0C93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  <w:t>PSP 2</w:t>
      </w:r>
      <w:r w:rsidR="004A358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  <w:t>.</w:t>
      </w:r>
    </w:p>
    <w:p w:rsidR="00FA24AB" w:rsidRPr="00FA24AB" w:rsidRDefault="00EC0C93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Vistas del avance de la aplicación.</w:t>
      </w:r>
    </w:p>
    <w:p w:rsidR="00FA24AB" w:rsidRP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Default="00FA24AB" w:rsidP="00FA24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</w:pPr>
    </w:p>
    <w:p w:rsidR="004A3585" w:rsidRDefault="004A3585" w:rsidP="00FA24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</w:pPr>
    </w:p>
    <w:p w:rsidR="004A3585" w:rsidRDefault="004A3585" w:rsidP="00FA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FA24AB" w:rsidP="00FA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EC0C93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  <w:t>Alumno</w:t>
      </w:r>
    </w:p>
    <w:p w:rsidR="00FA24AB" w:rsidRPr="00FA24AB" w:rsidRDefault="00FA24AB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16-003-1049</w:t>
      </w:r>
      <w:r w:rsidRPr="00FA24A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Alba Berger Brandon Joel</w:t>
      </w:r>
    </w:p>
    <w:p w:rsidR="00FA24AB" w:rsidRDefault="00FA24AB" w:rsidP="00FA24AB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A3585" w:rsidRDefault="004A3585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A3585" w:rsidRPr="00FA24AB" w:rsidRDefault="004A3585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FA24AB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  <w:t>Semestre</w:t>
      </w:r>
    </w:p>
    <w:p w:rsidR="00FA24AB" w:rsidRPr="00FA24AB" w:rsidRDefault="004A3585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2022</w:t>
      </w:r>
      <w:r w:rsidR="00FA24AB" w:rsidRPr="00FA24A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-I</w:t>
      </w:r>
      <w:r w:rsidR="00EC0C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</w:t>
      </w:r>
    </w:p>
    <w:p w:rsidR="004A3585" w:rsidRDefault="004A3585" w:rsidP="004A35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4A3585" w:rsidRDefault="00FA24AB" w:rsidP="004A35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FA24A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FA24AB" w:rsidRDefault="00FA24AB" w:rsidP="00FA24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A3585" w:rsidRDefault="004A3585" w:rsidP="0046685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</w:t>
      </w:r>
      <w:r w:rsidR="00EC0C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CTUBRE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2022</w:t>
      </w:r>
    </w:p>
    <w:p w:rsidR="00EC0C93" w:rsidRDefault="00EC0C93" w:rsidP="00EC0C93">
      <w:pPr>
        <w:pStyle w:val="Ttulo1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lastRenderedPageBreak/>
        <w:t>Vistas del avance de la aplicación.</w:t>
      </w:r>
    </w:p>
    <w:p w:rsidR="00EC0C93" w:rsidRDefault="00EC0C93" w:rsidP="00EC0C93">
      <w:pPr>
        <w:rPr>
          <w:lang w:eastAsia="es-MX"/>
        </w:rPr>
      </w:pPr>
    </w:p>
    <w:p w:rsidR="00EC0C93" w:rsidRDefault="00C855C1" w:rsidP="00EC0C93">
      <w:pPr>
        <w:rPr>
          <w:lang w:eastAsia="es-MX"/>
        </w:rPr>
      </w:pPr>
      <w:r>
        <w:rPr>
          <w:lang w:eastAsia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315.75pt">
            <v:imagedata r:id="rId7" o:title="Captura de pantalla (293)"/>
          </v:shape>
        </w:pict>
      </w:r>
    </w:p>
    <w:p w:rsidR="00C855C1" w:rsidRDefault="00C855C1" w:rsidP="00EC0C93">
      <w:pPr>
        <w:rPr>
          <w:lang w:eastAsia="es-MX"/>
        </w:rPr>
      </w:pPr>
      <w:r>
        <w:rPr>
          <w:lang w:eastAsia="es-MX"/>
        </w:rPr>
        <w:lastRenderedPageBreak/>
        <w:pict>
          <v:shape id="_x0000_i1026" type="#_x0000_t75" style="width:423.75pt;height:318pt">
            <v:imagedata r:id="rId8" o:title="Captura de pantalla (294)"/>
          </v:shape>
        </w:pict>
      </w:r>
    </w:p>
    <w:p w:rsidR="00C855C1" w:rsidRDefault="00C855C1" w:rsidP="00EC0C93">
      <w:pPr>
        <w:rPr>
          <w:lang w:eastAsia="es-MX"/>
        </w:rPr>
      </w:pPr>
      <w:r>
        <w:rPr>
          <w:lang w:eastAsia="es-MX"/>
        </w:rPr>
        <w:lastRenderedPageBreak/>
        <w:pict>
          <v:shape id="_x0000_i1027" type="#_x0000_t75" style="width:444.75pt;height:575.25pt">
            <v:imagedata r:id="rId9" o:title="Captura de pantalla (295)"/>
          </v:shape>
        </w:pict>
      </w:r>
    </w:p>
    <w:p w:rsidR="00C855C1" w:rsidRPr="00EC0C93" w:rsidRDefault="00C855C1" w:rsidP="00EC0C93">
      <w:pPr>
        <w:rPr>
          <w:lang w:eastAsia="es-MX"/>
        </w:rPr>
      </w:pPr>
      <w:bookmarkStart w:id="0" w:name="_GoBack"/>
      <w:bookmarkEnd w:id="0"/>
      <w:r>
        <w:rPr>
          <w:lang w:eastAsia="es-MX"/>
        </w:rPr>
        <w:lastRenderedPageBreak/>
        <w:pict>
          <v:shape id="_x0000_i1028" type="#_x0000_t75" style="width:355.5pt;height:307.5pt">
            <v:imagedata r:id="rId10" o:title="Captura de pantalla (296)"/>
          </v:shape>
        </w:pict>
      </w:r>
    </w:p>
    <w:sectPr w:rsidR="00C855C1" w:rsidRPr="00EC0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6344C"/>
    <w:multiLevelType w:val="multilevel"/>
    <w:tmpl w:val="03A4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93"/>
    <w:rsid w:val="00466856"/>
    <w:rsid w:val="004A3585"/>
    <w:rsid w:val="00A26B61"/>
    <w:rsid w:val="00C855C1"/>
    <w:rsid w:val="00EC0C93"/>
    <w:rsid w:val="00FA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F802"/>
  <w15:chartTrackingRefBased/>
  <w15:docId w15:val="{A83D3B89-BC93-4315-9D6A-097E195F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3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FA24AB"/>
  </w:style>
  <w:style w:type="character" w:styleId="Hipervnculo">
    <w:name w:val="Hyperlink"/>
    <w:basedOn w:val="Fuentedeprrafopredeter"/>
    <w:uiPriority w:val="99"/>
    <w:semiHidden/>
    <w:unhideWhenUsed/>
    <w:rsid w:val="00FA24A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A3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-\Documents\Plantillas%20personalizadas%20de%20Office\UNIVERSIDAD%20AUT&#211;NOMA%20DE%20LA%20CIUDAD%20DE%20M&#201;XIC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UNIVERSIDAD AUTÓNOMA DE LA CIUDAD DE MÉXICO</Template>
  <TotalTime>10</TotalTime>
  <Pages>5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AB</dc:creator>
  <cp:keywords/>
  <dc:description/>
  <cp:lastModifiedBy>Cuenta Microsoft</cp:lastModifiedBy>
  <cp:revision>2</cp:revision>
  <dcterms:created xsi:type="dcterms:W3CDTF">2022-10-26T04:03:00Z</dcterms:created>
  <dcterms:modified xsi:type="dcterms:W3CDTF">2022-10-26T04:14:00Z</dcterms:modified>
</cp:coreProperties>
</file>